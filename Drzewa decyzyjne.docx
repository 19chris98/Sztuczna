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ECA" w:rsidRDefault="001C33D4" w:rsidP="001C33D4">
      <w:pPr>
        <w:jc w:val="center"/>
      </w:pPr>
      <w:r>
        <w:t>Drzewa decyzyjne</w:t>
      </w:r>
    </w:p>
    <w:p w:rsidR="001C33D4" w:rsidRDefault="001C33D4" w:rsidP="001C33D4">
      <w:r>
        <w:t>Drzewo decyzyjne jest to algorytm, dzięki któremu z przykładowych danych wejściowych program uczy się przynajmniej częściowo rozpoznawać rozwiązania problemów napotkanych na drodze.</w:t>
      </w:r>
    </w:p>
    <w:p w:rsidR="001C33D4" w:rsidRDefault="001C33D4" w:rsidP="001C33D4">
      <w:r>
        <w:t>Dane wejściowe:</w:t>
      </w:r>
    </w:p>
    <w:p w:rsidR="001C33D4" w:rsidRDefault="001C33D4" w:rsidP="001C33D4">
      <w:r>
        <w:t>test=[</w:t>
      </w:r>
    </w:p>
    <w:p w:rsidR="001C33D4" w:rsidRDefault="001C33D4" w:rsidP="001C33D4">
      <w:r>
        <w:tab/>
        <w:t>[0,1,"no"],</w:t>
      </w:r>
    </w:p>
    <w:p w:rsidR="001C33D4" w:rsidRDefault="001C33D4" w:rsidP="001C33D4">
      <w:r>
        <w:tab/>
        <w:t>[1,2,"no"],</w:t>
      </w:r>
    </w:p>
    <w:p w:rsidR="001C33D4" w:rsidRPr="001C33D4" w:rsidRDefault="001C33D4" w:rsidP="001C33D4">
      <w:pPr>
        <w:rPr>
          <w:lang w:val="en-US"/>
        </w:rPr>
      </w:pPr>
      <w:r>
        <w:tab/>
      </w:r>
      <w:r w:rsidRPr="001C33D4">
        <w:rPr>
          <w:lang w:val="en-US"/>
        </w:rPr>
        <w:t>[0,8,"yes"],</w:t>
      </w:r>
    </w:p>
    <w:p w:rsidR="001C33D4" w:rsidRPr="001C33D4" w:rsidRDefault="001C33D4" w:rsidP="001C33D4">
      <w:pPr>
        <w:rPr>
          <w:lang w:val="en-US"/>
        </w:rPr>
      </w:pPr>
      <w:r w:rsidRPr="001C33D4">
        <w:rPr>
          <w:lang w:val="en-US"/>
        </w:rPr>
        <w:tab/>
        <w:t>[0,4,"no"],</w:t>
      </w:r>
    </w:p>
    <w:p w:rsidR="001C33D4" w:rsidRPr="001C33D4" w:rsidRDefault="001C33D4" w:rsidP="001C33D4">
      <w:pPr>
        <w:rPr>
          <w:lang w:val="en-US"/>
        </w:rPr>
      </w:pPr>
      <w:r w:rsidRPr="001C33D4">
        <w:rPr>
          <w:lang w:val="en-US"/>
        </w:rPr>
        <w:tab/>
        <w:t>[0,6,"no"],</w:t>
      </w:r>
    </w:p>
    <w:p w:rsidR="001C33D4" w:rsidRPr="001C33D4" w:rsidRDefault="001C33D4" w:rsidP="001C33D4">
      <w:pPr>
        <w:rPr>
          <w:lang w:val="en-US"/>
        </w:rPr>
      </w:pPr>
      <w:r w:rsidRPr="001C33D4">
        <w:rPr>
          <w:lang w:val="en-US"/>
        </w:rPr>
        <w:tab/>
        <w:t>[1,2,"no"],</w:t>
      </w:r>
    </w:p>
    <w:p w:rsidR="001C33D4" w:rsidRPr="001C33D4" w:rsidRDefault="001C33D4" w:rsidP="001C33D4">
      <w:pPr>
        <w:rPr>
          <w:lang w:val="en-US"/>
        </w:rPr>
      </w:pPr>
      <w:r w:rsidRPr="001C33D4">
        <w:rPr>
          <w:lang w:val="en-US"/>
        </w:rPr>
        <w:tab/>
        <w:t>[1,5,"no"],</w:t>
      </w:r>
    </w:p>
    <w:p w:rsidR="001C33D4" w:rsidRDefault="001C33D4" w:rsidP="001C33D4">
      <w:r w:rsidRPr="001C33D4">
        <w:rPr>
          <w:lang w:val="en-US"/>
        </w:rPr>
        <w:tab/>
      </w:r>
      <w:r>
        <w:t>[1,2,"no"],</w:t>
      </w:r>
    </w:p>
    <w:p w:rsidR="001C33D4" w:rsidRDefault="001C33D4" w:rsidP="001C33D4">
      <w:r>
        <w:tab/>
        <w:t>[2,4,"no"],</w:t>
      </w:r>
    </w:p>
    <w:p w:rsidR="001C33D4" w:rsidRDefault="001C33D4" w:rsidP="001C33D4">
      <w:r>
        <w:tab/>
        <w:t>[2,8,"no"],</w:t>
      </w:r>
    </w:p>
    <w:p w:rsidR="001C33D4" w:rsidRDefault="001C33D4" w:rsidP="001C33D4">
      <w:r>
        <w:tab/>
        <w:t>[3,7,"no"],</w:t>
      </w:r>
    </w:p>
    <w:p w:rsidR="001C33D4" w:rsidRDefault="001C33D4" w:rsidP="001C33D4">
      <w:r>
        <w:tab/>
        <w:t>[2,6,"no"],</w:t>
      </w:r>
    </w:p>
    <w:p w:rsidR="001C33D4" w:rsidRDefault="001C33D4" w:rsidP="001C33D4">
      <w:r>
        <w:tab/>
        <w:t>[3,4,"no"],</w:t>
      </w:r>
    </w:p>
    <w:p w:rsidR="001C33D4" w:rsidRDefault="001C33D4" w:rsidP="001C33D4">
      <w:r>
        <w:tab/>
        <w:t>[3,3,"no"],</w:t>
      </w:r>
    </w:p>
    <w:p w:rsidR="001C33D4" w:rsidRDefault="001C33D4" w:rsidP="001C33D4">
      <w:r>
        <w:tab/>
        <w:t>[3,5,"yes"]</w:t>
      </w:r>
    </w:p>
    <w:p w:rsidR="001C33D4" w:rsidRDefault="001C33D4" w:rsidP="001C33D4">
      <w:r>
        <w:tab/>
        <w:t>]</w:t>
      </w:r>
    </w:p>
    <w:p w:rsidR="001C33D4" w:rsidRDefault="001C33D4" w:rsidP="001C33D4">
      <w:r>
        <w:t xml:space="preserve">W naszym przypadku jest to tablica określająca dla jakiego rodzaju bomby </w:t>
      </w:r>
      <w:proofErr w:type="spellStart"/>
      <w:r>
        <w:t>urzywając</w:t>
      </w:r>
      <w:proofErr w:type="spellEnd"/>
      <w:r>
        <w:t xml:space="preserve"> odpowiedniego narzędzia, jakiego możemy spodziewać się wyniku.</w:t>
      </w:r>
    </w:p>
    <w:p w:rsidR="001C33D4" w:rsidRDefault="001C33D4" w:rsidP="001C33D4">
      <w:r>
        <w:t xml:space="preserve">Program  z danych dowiedział się które z narzędzi mogą </w:t>
      </w:r>
      <w:proofErr w:type="spellStart"/>
      <w:r>
        <w:t>rozbroć</w:t>
      </w:r>
      <w:proofErr w:type="spellEnd"/>
      <w:r>
        <w:t xml:space="preserve"> </w:t>
      </w:r>
      <w:proofErr w:type="spellStart"/>
      <w:r>
        <w:t>bombe</w:t>
      </w:r>
      <w:proofErr w:type="spellEnd"/>
      <w:r>
        <w:t xml:space="preserve"> nr 3 i bombę nr 0.</w:t>
      </w:r>
      <w:bookmarkStart w:id="0" w:name="_GoBack"/>
      <w:bookmarkEnd w:id="0"/>
    </w:p>
    <w:sectPr w:rsidR="001C33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3D4"/>
    <w:rsid w:val="001C33D4"/>
    <w:rsid w:val="003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6B646"/>
  <w15:chartTrackingRefBased/>
  <w15:docId w15:val="{60E136B9-98FA-4EFC-9B36-202F8F39B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7137E2EC.dotm</Template>
  <TotalTime>5</TotalTime>
  <Pages>1</Pages>
  <Words>93</Words>
  <Characters>562</Characters>
  <Application>Microsoft Office Word</Application>
  <DocSecurity>0</DocSecurity>
  <Lines>4</Lines>
  <Paragraphs>1</Paragraphs>
  <ScaleCrop>false</ScaleCrop>
  <Company>Wydział Matematyki i Informatyki UAM</Company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 Gałka</dc:creator>
  <cp:keywords/>
  <dc:description/>
  <cp:lastModifiedBy>Patryk Gałka</cp:lastModifiedBy>
  <cp:revision>1</cp:revision>
  <dcterms:created xsi:type="dcterms:W3CDTF">2019-04-29T08:43:00Z</dcterms:created>
  <dcterms:modified xsi:type="dcterms:W3CDTF">2019-04-29T08:48:00Z</dcterms:modified>
</cp:coreProperties>
</file>